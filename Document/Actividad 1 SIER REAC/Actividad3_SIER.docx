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14:paraId="295E3ECC"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47"/>
              <w:gridCol w:w="5220"/>
            </w:tblGrid>
            <w:tr w:rsidR="00A33C3D" w14:paraId="2C36099D" w14:textId="77777777">
              <w:trPr>
                <w:trHeight w:hRule="exact" w:val="4320"/>
              </w:trPr>
              <w:tc>
                <w:tcPr>
                  <w:tcW w:w="2500" w:type="pct"/>
                  <w:shd w:val="clear" w:color="auto" w:fill="663366" w:themeFill="accent1"/>
                  <w:vAlign w:val="center"/>
                </w:tcPr>
                <w:p w14:paraId="661357B3" w14:textId="5D356464" w:rsidR="00850D36" w:rsidRDefault="00A33C3D">
                  <w:pPr>
                    <w:pStyle w:val="Ttulo"/>
                  </w:pPr>
                  <w:r>
                    <w:t>SIER</w:t>
                  </w:r>
                  <w:r w:rsidR="000E0069">
                    <w:t xml:space="preserve"> - </w:t>
                  </w:r>
                  <w:r w:rsidR="000E0069" w:rsidRPr="000E0069">
                    <w:t>REACT</w:t>
                  </w:r>
                </w:p>
                <w:p w14:paraId="1C439522" w14:textId="77777777" w:rsidR="00A33C3D" w:rsidRDefault="00A33C3D">
                  <w:pPr>
                    <w:pStyle w:val="Ttulo"/>
                    <w:rPr>
                      <w:sz w:val="28"/>
                      <w:szCs w:val="22"/>
                    </w:rPr>
                  </w:pPr>
                  <w:r w:rsidRPr="00A33C3D">
                    <w:rPr>
                      <w:sz w:val="28"/>
                      <w:szCs w:val="22"/>
                    </w:rPr>
                    <w:t xml:space="preserve">Sistema Integral de </w:t>
                  </w:r>
                </w:p>
                <w:p w14:paraId="4DD2FDBB" w14:textId="2092012B" w:rsidR="00A33C3D" w:rsidRPr="00A33C3D" w:rsidRDefault="00A33C3D">
                  <w:pPr>
                    <w:pStyle w:val="Ttulo"/>
                    <w:rPr>
                      <w:sz w:val="40"/>
                      <w:szCs w:val="32"/>
                    </w:rPr>
                  </w:pPr>
                  <w:r w:rsidRPr="00A33C3D">
                    <w:rPr>
                      <w:sz w:val="28"/>
                      <w:szCs w:val="22"/>
                    </w:rPr>
                    <w:t>Entrega Recepción</w:t>
                  </w:r>
                </w:p>
              </w:tc>
              <w:tc>
                <w:tcPr>
                  <w:tcW w:w="2500" w:type="pct"/>
                </w:tcPr>
                <w:p w14:paraId="325CC673" w14:textId="36DA2463" w:rsidR="00850D36" w:rsidRDefault="00A33C3D">
                  <w:r>
                    <w:rPr>
                      <w:noProof/>
                      <w:lang w:eastAsia="es-ES" w:bidi="th-TH"/>
                    </w:rPr>
                    <w:drawing>
                      <wp:inline distT="0" distB="0" distL="0" distR="0" wp14:anchorId="69B2B3EB" wp14:editId="5FD63D6F">
                        <wp:extent cx="3286125" cy="2821929"/>
                        <wp:effectExtent l="0" t="0" r="3175" b="0"/>
                        <wp:docPr id="180395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7246" name="Imagen 1803957246"/>
                                <pic:cNvPicPr/>
                              </pic:nvPicPr>
                              <pic:blipFill rotWithShape="1">
                                <a:blip r:embed="rId11"/>
                                <a:srcRect l="20497" t="34809" r="20653" b="-2767"/>
                                <a:stretch/>
                              </pic:blipFill>
                              <pic:spPr bwMode="auto">
                                <a:xfrm>
                                  <a:off x="0" y="0"/>
                                  <a:ext cx="3287488" cy="2823099"/>
                                </a:xfrm>
                                <a:prstGeom prst="rect">
                                  <a:avLst/>
                                </a:prstGeom>
                                <a:ln>
                                  <a:noFill/>
                                </a:ln>
                                <a:extLst>
                                  <a:ext uri="{53640926-AAD7-44D8-BBD7-CCE9431645EC}">
                                    <a14:shadowObscured xmlns:a14="http://schemas.microsoft.com/office/drawing/2010/main"/>
                                  </a:ext>
                                </a:extLst>
                              </pic:spPr>
                            </pic:pic>
                          </a:graphicData>
                        </a:graphic>
                      </wp:inline>
                    </w:drawing>
                  </w:r>
                  <w:r w:rsidR="00FA5D63">
                    <w:rPr>
                      <w:noProof/>
                      <w:lang w:eastAsia="es-ES" w:bidi="th-TH"/>
                    </w:rPr>
                    <w:drawing>
                      <wp:inline distT="0" distB="0" distL="0" distR="0" wp14:anchorId="4BDAA262" wp14:editId="1D94641E">
                        <wp:extent cx="3286125" cy="2743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rotWithShape="1">
                                <a:blip r:embed="rId12" cstate="print">
                                  <a:extLst>
                                    <a:ext uri="{28A0092B-C50C-407E-A947-70E740481C1C}">
                                      <a14:useLocalDpi xmlns:a14="http://schemas.microsoft.com/office/drawing/2010/main"/>
                                    </a:ext>
                                  </a:extLst>
                                </a:blip>
                                <a:srcRect r="2816"/>
                                <a:stretch/>
                              </pic:blipFill>
                              <pic:spPr bwMode="auto">
                                <a:xfrm>
                                  <a:off x="0" y="0"/>
                                  <a:ext cx="3286125"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A33C3D" w14:paraId="5121CDE8" w14:textId="77777777">
              <w:trPr>
                <w:trHeight w:hRule="exact" w:val="4320"/>
              </w:trPr>
              <w:tc>
                <w:tcPr>
                  <w:tcW w:w="2500" w:type="pct"/>
                </w:tcPr>
                <w:p w14:paraId="301B8BBA" w14:textId="17491203" w:rsidR="00850D36" w:rsidRDefault="00A33C3D">
                  <w:r>
                    <w:rPr>
                      <w:noProof/>
                    </w:rPr>
                    <w:drawing>
                      <wp:inline distT="0" distB="0" distL="0" distR="0" wp14:anchorId="6944B236" wp14:editId="2CCAB2EB">
                        <wp:extent cx="3320248" cy="2611490"/>
                        <wp:effectExtent l="0" t="0" r="0" b="5080"/>
                        <wp:docPr id="1292669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9367" name="Imagen 1292669367"/>
                                <pic:cNvPicPr/>
                              </pic:nvPicPr>
                              <pic:blipFill rotWithShape="1">
                                <a:blip r:embed="rId13"/>
                                <a:srcRect r="26694" b="11217"/>
                                <a:stretch/>
                              </pic:blipFill>
                              <pic:spPr bwMode="auto">
                                <a:xfrm>
                                  <a:off x="0" y="0"/>
                                  <a:ext cx="3510471" cy="276110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2BCC212F" w14:textId="1A8EAF80" w:rsidR="00850D36" w:rsidRDefault="00A33C3D">
                  <w:r>
                    <w:rPr>
                      <w:noProof/>
                      <w:lang w:eastAsia="es-ES" w:bidi="th-TH"/>
                    </w:rPr>
                    <w:drawing>
                      <wp:inline distT="0" distB="0" distL="0" distR="0" wp14:anchorId="6EEF85C2" wp14:editId="5AB7F0AF">
                        <wp:extent cx="3302000" cy="2612387"/>
                        <wp:effectExtent l="0" t="0" r="0" b="4445"/>
                        <wp:docPr id="16416082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8247" name="Imagen 1641608247"/>
                                <pic:cNvPicPr/>
                              </pic:nvPicPr>
                              <pic:blipFill>
                                <a:blip r:embed="rId14"/>
                                <a:stretch>
                                  <a:fillRect/>
                                </a:stretch>
                              </pic:blipFill>
                              <pic:spPr>
                                <a:xfrm>
                                  <a:off x="0" y="0"/>
                                  <a:ext cx="3371885" cy="2667676"/>
                                </a:xfrm>
                                <a:prstGeom prst="rect">
                                  <a:avLst/>
                                </a:prstGeom>
                              </pic:spPr>
                            </pic:pic>
                          </a:graphicData>
                        </a:graphic>
                      </wp:inline>
                    </w:drawing>
                  </w:r>
                  <w:r w:rsidR="00FA5D63">
                    <w:rPr>
                      <w:noProof/>
                      <w:lang w:eastAsia="es-ES" w:bidi="th-TH"/>
                    </w:rPr>
                    <w:drawing>
                      <wp:inline distT="0" distB="0" distL="0" distR="0" wp14:anchorId="379546A2" wp14:editId="74C38745">
                        <wp:extent cx="3286125" cy="2667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rotWithShape="1">
                                <a:blip r:embed="rId15" cstate="print">
                                  <a:extLst>
                                    <a:ext uri="{28A0092B-C50C-407E-A947-70E740481C1C}">
                                      <a14:useLocalDpi xmlns:a14="http://schemas.microsoft.com/office/drawing/2010/main"/>
                                    </a:ext>
                                  </a:extLst>
                                </a:blip>
                                <a:srcRect l="450" r="2642"/>
                                <a:stretch/>
                              </pic:blipFill>
                              <pic:spPr bwMode="auto">
                                <a:xfrm>
                                  <a:off x="0" y="0"/>
                                  <a:ext cx="3286125"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E52236" w14:textId="77777777" w:rsidR="00850D36" w:rsidRDefault="00850D36"/>
        </w:tc>
      </w:tr>
      <w:tr w:rsidR="00850D36" w:rsidRPr="00FA5D63" w14:paraId="50062A9E" w14:textId="77777777">
        <w:trPr>
          <w:trHeight w:hRule="exact" w:val="6480"/>
        </w:trPr>
        <w:tc>
          <w:tcPr>
            <w:tcW w:w="10800" w:type="dxa"/>
            <w:shd w:val="clear" w:color="auto" w:fill="666699" w:themeFill="accent3"/>
            <w:vAlign w:val="center"/>
          </w:tcPr>
          <w:p w14:paraId="1F9BCF09" w14:textId="2B1713D2" w:rsidR="00850D36" w:rsidRPr="00FA5D63" w:rsidRDefault="00850D36">
            <w:pPr>
              <w:pStyle w:val="Subttulo"/>
            </w:pPr>
          </w:p>
          <w:p w14:paraId="1BACE800" w14:textId="3EF303CD" w:rsidR="000E0069" w:rsidRPr="000E0069" w:rsidRDefault="000E0069" w:rsidP="000E0069">
            <w:pPr>
              <w:pStyle w:val="Textodebloque"/>
              <w:rPr>
                <w:bCs/>
                <w:sz w:val="36"/>
                <w:szCs w:val="24"/>
                <w:lang w:val="es-MX"/>
              </w:rPr>
            </w:pPr>
            <w:r w:rsidRPr="000E0069">
              <w:rPr>
                <w:bCs/>
                <w:sz w:val="36"/>
                <w:szCs w:val="24"/>
                <w:lang w:val="es-MX"/>
              </w:rPr>
              <w:t xml:space="preserve">Andres Antonio Espinoza Vazquez, </w:t>
            </w:r>
            <w:r w:rsidRPr="000E0069">
              <w:rPr>
                <w:bCs/>
                <w:sz w:val="36"/>
                <w:szCs w:val="24"/>
                <w:lang w:val="es-MX"/>
              </w:rPr>
              <w:t>Proyecto II</w:t>
            </w:r>
            <w:r w:rsidRPr="000E0069">
              <w:rPr>
                <w:bCs/>
                <w:sz w:val="36"/>
                <w:szCs w:val="24"/>
                <w:lang w:val="es-MX"/>
              </w:rPr>
              <w:t xml:space="preserve"> </w:t>
            </w:r>
          </w:p>
          <w:p w14:paraId="37624537" w14:textId="45C5A782" w:rsidR="00850D36" w:rsidRPr="000E0069" w:rsidRDefault="000E0069" w:rsidP="000E0069">
            <w:pPr>
              <w:pStyle w:val="Textodebloque"/>
              <w:rPr>
                <w:lang w:val="es-MX"/>
              </w:rPr>
            </w:pPr>
            <w:r w:rsidRPr="000E0069">
              <w:rPr>
                <w:sz w:val="36"/>
                <w:szCs w:val="24"/>
                <w:lang w:val="es-MX"/>
              </w:rPr>
              <w:t>Unidad 3</w:t>
            </w:r>
            <w:r w:rsidRPr="000E0069">
              <w:rPr>
                <w:sz w:val="36"/>
                <w:szCs w:val="24"/>
              </w:rPr>
              <w:t xml:space="preserve">, </w:t>
            </w:r>
            <w:r w:rsidRPr="000E0069">
              <w:rPr>
                <w:sz w:val="36"/>
                <w:szCs w:val="24"/>
              </w:rPr>
              <w:t xml:space="preserve">Actividad 3. Tercera fase de desarrollo, revisión y ajuste de los </w:t>
            </w:r>
            <w:proofErr w:type="spellStart"/>
            <w:r w:rsidRPr="000E0069">
              <w:rPr>
                <w:sz w:val="36"/>
                <w:szCs w:val="24"/>
              </w:rPr>
              <w:t>Sprints</w:t>
            </w:r>
            <w:proofErr w:type="spellEnd"/>
            <w:r w:rsidRPr="000E0069">
              <w:rPr>
                <w:sz w:val="36"/>
                <w:szCs w:val="24"/>
              </w:rPr>
              <w:t xml:space="preserve"> y el backlog</w:t>
            </w:r>
            <w:r w:rsidRPr="000E0069">
              <w:rPr>
                <w:sz w:val="36"/>
                <w:szCs w:val="24"/>
              </w:rPr>
              <w:t>.</w:t>
            </w:r>
          </w:p>
        </w:tc>
      </w:tr>
    </w:tbl>
    <w:p w14:paraId="179DCEDC" w14:textId="77777777" w:rsidR="00850D36" w:rsidRPr="00FA5D63" w:rsidRDefault="00FA5D63">
      <w:r w:rsidRPr="00FA5D63">
        <w:br w:type="page"/>
      </w:r>
    </w:p>
    <w:p w14:paraId="1C159123" w14:textId="431C1D0A" w:rsidR="00850D36" w:rsidRPr="000E0069" w:rsidRDefault="00CD09A4">
      <w:pPr>
        <w:pStyle w:val="Ttulo1"/>
        <w:rPr>
          <w:lang w:val="es-MX"/>
        </w:rPr>
      </w:pPr>
      <w:r>
        <w:rPr>
          <w:lang w:val="es-MX"/>
        </w:rPr>
        <w:lastRenderedPageBreak/>
        <w:t>T</w:t>
      </w:r>
      <w:r w:rsidR="000E0069" w:rsidRPr="000E0069">
        <w:rPr>
          <w:lang w:val="es-MX"/>
        </w:rPr>
        <w:t>ercera fase de progreso de desarrollo de los Sprint</w:t>
      </w:r>
    </w:p>
    <w:p w14:paraId="026D9C92" w14:textId="58FA755E" w:rsidR="00850D36" w:rsidRDefault="008D0F26">
      <w:r>
        <w:rPr>
          <w:noProof/>
        </w:rPr>
        <w:drawing>
          <wp:inline distT="0" distB="0" distL="0" distR="0" wp14:anchorId="6E031AC6" wp14:editId="1B758512">
            <wp:extent cx="2911366" cy="2591219"/>
            <wp:effectExtent l="0" t="0" r="0" b="0"/>
            <wp:docPr id="17701407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0740" name="Imagen 1770140740"/>
                    <pic:cNvPicPr/>
                  </pic:nvPicPr>
                  <pic:blipFill>
                    <a:blip r:embed="rId16"/>
                    <a:stretch>
                      <a:fillRect/>
                    </a:stretch>
                  </pic:blipFill>
                  <pic:spPr>
                    <a:xfrm>
                      <a:off x="0" y="0"/>
                      <a:ext cx="2954897" cy="2629963"/>
                    </a:xfrm>
                    <a:prstGeom prst="rect">
                      <a:avLst/>
                    </a:prstGeom>
                  </pic:spPr>
                </pic:pic>
              </a:graphicData>
            </a:graphic>
          </wp:inline>
        </w:drawing>
      </w:r>
    </w:p>
    <w:p w14:paraId="421C5100" w14:textId="0C6ADCA0" w:rsidR="00850D36" w:rsidRPr="00FA5D63" w:rsidRDefault="00CD09A4">
      <w:pPr>
        <w:pStyle w:val="Ttulo2"/>
      </w:pPr>
      <w:r>
        <w:t xml:space="preserve">Progreso </w:t>
      </w:r>
    </w:p>
    <w:p w14:paraId="7D8B7F15" w14:textId="77777777" w:rsidR="008D0F26" w:rsidRDefault="00CD09A4" w:rsidP="003A58CB">
      <w:pPr>
        <w:jc w:val="both"/>
      </w:pPr>
      <w:r>
        <w:t xml:space="preserve">Para esta </w:t>
      </w:r>
      <w:r w:rsidR="003A58CB">
        <w:t>tercera actividad</w:t>
      </w:r>
      <w:r>
        <w:t xml:space="preserve"> se tiene un avance </w:t>
      </w:r>
      <w:r w:rsidR="003A58CB">
        <w:t xml:space="preserve">del 100% para el Sprint 1, el cual contempla 4 historias, el estudio de </w:t>
      </w:r>
      <w:proofErr w:type="spellStart"/>
      <w:r w:rsidR="003A58CB">
        <w:t>react</w:t>
      </w:r>
      <w:proofErr w:type="spellEnd"/>
      <w:r w:rsidR="003A58CB">
        <w:t xml:space="preserve"> para su posterior implementación, identificar las etapas para la separación de la migración a</w:t>
      </w:r>
      <w:r w:rsidR="003E6864">
        <w:t>l nuevo proyecto</w:t>
      </w:r>
      <w:r w:rsidR="003A58CB">
        <w:t xml:space="preserve">, el desarrollo de la base de proyecto en </w:t>
      </w:r>
      <w:proofErr w:type="spellStart"/>
      <w:r w:rsidR="003A58CB">
        <w:t>react</w:t>
      </w:r>
      <w:proofErr w:type="spellEnd"/>
      <w:r w:rsidR="003A58CB">
        <w:t xml:space="preserve">, y la implementación de la migración de la pestaña de home y sus derivadas antes de iniciar sesión. Se modificaron en más de tres ocasiones por el tiempo de ejecución, así como para mejorar el producto, ya que con las facilidades de </w:t>
      </w:r>
      <w:proofErr w:type="spellStart"/>
      <w:r w:rsidR="003A58CB">
        <w:t>react</w:t>
      </w:r>
      <w:proofErr w:type="spellEnd"/>
      <w:r w:rsidR="003A58CB">
        <w:t xml:space="preserve"> se optó por una página más limpia y dinámica. </w:t>
      </w:r>
      <w:r w:rsidR="008D0F26">
        <w:t xml:space="preserve"> Se agrega enlace al proyecto trabajado en </w:t>
      </w:r>
      <w:proofErr w:type="spellStart"/>
      <w:r w:rsidR="008D0F26">
        <w:t>trello</w:t>
      </w:r>
      <w:proofErr w:type="spellEnd"/>
      <w:r w:rsidR="008D0F26">
        <w:t xml:space="preserve">: </w:t>
      </w:r>
    </w:p>
    <w:p w14:paraId="535C3D2D" w14:textId="25C4F2BF" w:rsidR="00850D36" w:rsidRDefault="008D0F26" w:rsidP="003A58CB">
      <w:pPr>
        <w:jc w:val="both"/>
      </w:pPr>
      <w:hyperlink r:id="rId17" w:history="1">
        <w:r w:rsidRPr="008D0F26">
          <w:rPr>
            <w:rStyle w:val="Hipervnculo"/>
          </w:rPr>
          <w:t>https://trello.com/invite/b/66c7abcb56e04fdad23ab712/ATTI2961928c18da95c6bf091b12b97e332aCB4271F2/sier</w:t>
        </w:r>
      </w:hyperlink>
    </w:p>
    <w:p w14:paraId="14D1ED11" w14:textId="77777777" w:rsidR="004F60BF" w:rsidRPr="00FA5D63" w:rsidRDefault="004F60BF" w:rsidP="003A58CB">
      <w:pPr>
        <w:jc w:val="both"/>
      </w:pPr>
    </w:p>
    <w:p w14:paraId="14A3BF77" w14:textId="522F067B" w:rsidR="00850D36" w:rsidRDefault="004F60BF">
      <w:r>
        <w:rPr>
          <w:noProof/>
        </w:rPr>
        <w:drawing>
          <wp:inline distT="0" distB="0" distL="0" distR="0" wp14:anchorId="5012333A" wp14:editId="49C26AB0">
            <wp:extent cx="2879835" cy="1796906"/>
            <wp:effectExtent l="0" t="0" r="3175" b="0"/>
            <wp:docPr id="9529341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34191" name="Imagen 952934191"/>
                    <pic:cNvPicPr/>
                  </pic:nvPicPr>
                  <pic:blipFill>
                    <a:blip r:embed="rId18"/>
                    <a:stretch>
                      <a:fillRect/>
                    </a:stretch>
                  </pic:blipFill>
                  <pic:spPr>
                    <a:xfrm>
                      <a:off x="0" y="0"/>
                      <a:ext cx="2935006" cy="1831330"/>
                    </a:xfrm>
                    <a:prstGeom prst="rect">
                      <a:avLst/>
                    </a:prstGeom>
                  </pic:spPr>
                </pic:pic>
              </a:graphicData>
            </a:graphic>
          </wp:inline>
        </w:drawing>
      </w:r>
    </w:p>
    <w:p w14:paraId="68F50315" w14:textId="6CD266D1" w:rsidR="00850D36" w:rsidRPr="00FA5D63" w:rsidRDefault="004F60BF">
      <w:pPr>
        <w:pStyle w:val="Ttulo2"/>
      </w:pPr>
      <w:r>
        <w:t>Últimos ajustes</w:t>
      </w:r>
    </w:p>
    <w:p w14:paraId="1A842814" w14:textId="5381404E" w:rsidR="00850D36" w:rsidRPr="00FA5D63" w:rsidRDefault="004F60BF">
      <w:r>
        <w:t xml:space="preserve">Los últimos ajustes que se hicieron fue un mejor diseño para las preguntas frecuentes y a su </w:t>
      </w:r>
      <w:proofErr w:type="spellStart"/>
      <w:r>
        <w:t>ves</w:t>
      </w:r>
      <w:proofErr w:type="spellEnd"/>
      <w:r>
        <w:t>, para el apartado de contactos, dejando la vista más limpia y un estándar para agregar información.</w:t>
      </w:r>
    </w:p>
    <w:p w14:paraId="024BFD67" w14:textId="3D9EB668" w:rsidR="00850D36" w:rsidRPr="00FA5D63" w:rsidRDefault="004F60BF" w:rsidP="004F60BF">
      <w:r>
        <w:rPr>
          <w:noProof/>
        </w:rPr>
        <w:lastRenderedPageBreak/>
        <w:drawing>
          <wp:inline distT="0" distB="0" distL="0" distR="0" wp14:anchorId="68CA1461" wp14:editId="25FD8A00">
            <wp:extent cx="2974428" cy="1690538"/>
            <wp:effectExtent l="0" t="0" r="0" b="0"/>
            <wp:docPr id="3975377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37760" name="Imagen 397537760"/>
                    <pic:cNvPicPr/>
                  </pic:nvPicPr>
                  <pic:blipFill>
                    <a:blip r:embed="rId19"/>
                    <a:stretch>
                      <a:fillRect/>
                    </a:stretch>
                  </pic:blipFill>
                  <pic:spPr>
                    <a:xfrm>
                      <a:off x="0" y="0"/>
                      <a:ext cx="3054532" cy="1736066"/>
                    </a:xfrm>
                    <a:prstGeom prst="rect">
                      <a:avLst/>
                    </a:prstGeom>
                  </pic:spPr>
                </pic:pic>
              </a:graphicData>
            </a:graphic>
          </wp:inline>
        </w:drawing>
      </w:r>
    </w:p>
    <w:p w14:paraId="1125D92E" w14:textId="593F9F03" w:rsidR="004F60BF" w:rsidRDefault="004F60BF">
      <w:r>
        <w:t>Estos últimos ajustes fueron esenciales para avanzar con el proyecto, ya que, con ello no fue necesario, literalmente hacer una vista más para cada una de las pestañas, si no que recarga la información que hay a la vista y para el usuario es como si no cambiara de página, lo cual da una excelente experiencia de usuario.</w:t>
      </w:r>
    </w:p>
    <w:p w14:paraId="5C627E7E" w14:textId="77777777" w:rsidR="004F60BF" w:rsidRDefault="004F60BF"/>
    <w:p w14:paraId="29D6AECA" w14:textId="734303DA" w:rsidR="004F60BF" w:rsidRDefault="004F60BF">
      <w:r>
        <w:rPr>
          <w:noProof/>
        </w:rPr>
        <w:drawing>
          <wp:inline distT="0" distB="0" distL="0" distR="0" wp14:anchorId="6CF7A76C" wp14:editId="60AA385B">
            <wp:extent cx="2826597" cy="1766657"/>
            <wp:effectExtent l="0" t="0" r="5715" b="0"/>
            <wp:docPr id="17802453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5340" name="Imagen 1780245340"/>
                    <pic:cNvPicPr/>
                  </pic:nvPicPr>
                  <pic:blipFill>
                    <a:blip r:embed="rId20"/>
                    <a:stretch>
                      <a:fillRect/>
                    </a:stretch>
                  </pic:blipFill>
                  <pic:spPr>
                    <a:xfrm>
                      <a:off x="0" y="0"/>
                      <a:ext cx="2855333" cy="1784617"/>
                    </a:xfrm>
                    <a:prstGeom prst="rect">
                      <a:avLst/>
                    </a:prstGeom>
                  </pic:spPr>
                </pic:pic>
              </a:graphicData>
            </a:graphic>
          </wp:inline>
        </w:drawing>
      </w:r>
    </w:p>
    <w:p w14:paraId="72CA62DD" w14:textId="333F9897" w:rsidR="004F60BF" w:rsidRDefault="004F60BF" w:rsidP="004F60BF">
      <w:r>
        <w:t xml:space="preserve">Una </w:t>
      </w:r>
      <w:r w:rsidR="003E6864">
        <w:t>vez</w:t>
      </w:r>
      <w:r>
        <w:t xml:space="preserve"> elaboradas las actualizaciones, se subieron al repositorio de </w:t>
      </w:r>
      <w:r w:rsidR="003E6864">
        <w:t>GitHub</w:t>
      </w:r>
      <w:r>
        <w:t xml:space="preserve">, al cual se puede acceder desde </w:t>
      </w:r>
      <w:r w:rsidR="0095498B">
        <w:t>la siguiente liga:</w:t>
      </w:r>
      <w:r w:rsidR="0095498B">
        <w:br/>
      </w:r>
      <w:hyperlink r:id="rId21" w:history="1">
        <w:r w:rsidR="0095498B" w:rsidRPr="0095498B">
          <w:rPr>
            <w:rStyle w:val="Hipervnculo"/>
          </w:rPr>
          <w:t>https://github.com/AndresCalamar/sier_react.git</w:t>
        </w:r>
      </w:hyperlink>
      <w:r w:rsidR="0095498B">
        <w:t xml:space="preserve">, </w:t>
      </w:r>
    </w:p>
    <w:p w14:paraId="6DD3D61F" w14:textId="5E7A5BCF" w:rsidR="004F60BF" w:rsidRDefault="003E6864">
      <w:r>
        <w:rPr>
          <w:noProof/>
        </w:rPr>
        <w:drawing>
          <wp:inline distT="0" distB="0" distL="0" distR="0" wp14:anchorId="17210C16" wp14:editId="556958A5">
            <wp:extent cx="5349766" cy="3343667"/>
            <wp:effectExtent l="0" t="0" r="0" b="0"/>
            <wp:docPr id="15885788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8880" name="Imagen 1588578880"/>
                    <pic:cNvPicPr/>
                  </pic:nvPicPr>
                  <pic:blipFill>
                    <a:blip r:embed="rId22"/>
                    <a:stretch>
                      <a:fillRect/>
                    </a:stretch>
                  </pic:blipFill>
                  <pic:spPr>
                    <a:xfrm>
                      <a:off x="0" y="0"/>
                      <a:ext cx="5462851" cy="3414346"/>
                    </a:xfrm>
                    <a:prstGeom prst="rect">
                      <a:avLst/>
                    </a:prstGeom>
                  </pic:spPr>
                </pic:pic>
              </a:graphicData>
            </a:graphic>
          </wp:inline>
        </w:drawing>
      </w:r>
    </w:p>
    <w:p w14:paraId="5891531B" w14:textId="77777777" w:rsidR="003E6864" w:rsidRDefault="003E6864"/>
    <w:p w14:paraId="3B03EA8F" w14:textId="6DC13959" w:rsidR="0095498B" w:rsidRDefault="0095498B">
      <w:pPr>
        <w:sectPr w:rsidR="0095498B">
          <w:pgSz w:w="11907" w:h="16839"/>
          <w:pgMar w:top="720" w:right="720" w:bottom="720" w:left="720" w:header="720" w:footer="720" w:gutter="0"/>
          <w:cols w:space="720"/>
          <w:titlePg/>
          <w:docGrid w:linePitch="360"/>
        </w:sectPr>
      </w:pPr>
      <w:r>
        <w:br w:type="page"/>
      </w:r>
    </w:p>
    <w:p w14:paraId="1F8E7B7A" w14:textId="77777777" w:rsidR="000E0069" w:rsidRDefault="000E0069"/>
    <w:p w14:paraId="47673B1C" w14:textId="6D3EA48B" w:rsidR="000E0069" w:rsidRDefault="000E0069" w:rsidP="000E0069">
      <w:pPr>
        <w:pStyle w:val="Ttulo1"/>
      </w:pPr>
      <w:r>
        <w:t xml:space="preserve"> </w:t>
      </w:r>
      <w:r w:rsidR="0095498B">
        <w:t>M</w:t>
      </w:r>
      <w:r w:rsidR="0095498B" w:rsidRPr="0095498B">
        <w:t>odificaciones de avance en el backlog y el sprint</w:t>
      </w:r>
    </w:p>
    <w:tbl>
      <w:tblPr>
        <w:tblW w:w="14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1"/>
        <w:gridCol w:w="2864"/>
        <w:gridCol w:w="1742"/>
        <w:gridCol w:w="1264"/>
        <w:gridCol w:w="1881"/>
        <w:gridCol w:w="1268"/>
        <w:gridCol w:w="1096"/>
        <w:gridCol w:w="2553"/>
      </w:tblGrid>
      <w:tr w:rsidR="0095498B" w14:paraId="02A73A93" w14:textId="77777777" w:rsidTr="0095498B">
        <w:tc>
          <w:tcPr>
            <w:tcW w:w="1361" w:type="dxa"/>
            <w:shd w:val="clear" w:color="auto" w:fill="2F5496"/>
          </w:tcPr>
          <w:p w14:paraId="0D9196E2" w14:textId="77777777" w:rsidR="0095498B" w:rsidRDefault="0095498B" w:rsidP="00B807FD">
            <w:pPr>
              <w:jc w:val="center"/>
              <w:rPr>
                <w:color w:val="FFFFFF"/>
              </w:rPr>
            </w:pPr>
            <w:r>
              <w:rPr>
                <w:color w:val="FFFFFF"/>
              </w:rPr>
              <w:t>Identificador (ID) de la Historia</w:t>
            </w:r>
          </w:p>
        </w:tc>
        <w:tc>
          <w:tcPr>
            <w:tcW w:w="2864" w:type="dxa"/>
            <w:shd w:val="clear" w:color="auto" w:fill="2F5496"/>
          </w:tcPr>
          <w:p w14:paraId="25561619" w14:textId="77777777" w:rsidR="0095498B" w:rsidRDefault="0095498B" w:rsidP="00B807FD">
            <w:pPr>
              <w:jc w:val="center"/>
              <w:rPr>
                <w:color w:val="FFFFFF"/>
              </w:rPr>
            </w:pPr>
            <w:r>
              <w:rPr>
                <w:color w:val="FFFFFF"/>
              </w:rPr>
              <w:t>Enunciado de la Historia</w:t>
            </w:r>
          </w:p>
        </w:tc>
        <w:tc>
          <w:tcPr>
            <w:tcW w:w="1742" w:type="dxa"/>
            <w:shd w:val="clear" w:color="auto" w:fill="2F5496"/>
          </w:tcPr>
          <w:p w14:paraId="729A958D" w14:textId="77777777" w:rsidR="0095498B" w:rsidRDefault="0095498B" w:rsidP="00B807FD">
            <w:pPr>
              <w:jc w:val="center"/>
              <w:rPr>
                <w:color w:val="FFFFFF"/>
              </w:rPr>
            </w:pPr>
            <w:r>
              <w:rPr>
                <w:color w:val="FFFFFF"/>
              </w:rPr>
              <w:t>Alias</w:t>
            </w:r>
          </w:p>
        </w:tc>
        <w:tc>
          <w:tcPr>
            <w:tcW w:w="1264" w:type="dxa"/>
            <w:shd w:val="clear" w:color="auto" w:fill="2F5496"/>
          </w:tcPr>
          <w:p w14:paraId="2F6837C9" w14:textId="77777777" w:rsidR="0095498B" w:rsidRDefault="0095498B" w:rsidP="00B807FD">
            <w:pPr>
              <w:jc w:val="center"/>
              <w:rPr>
                <w:color w:val="FFFFFF"/>
              </w:rPr>
            </w:pPr>
            <w:r>
              <w:rPr>
                <w:color w:val="FFFFFF"/>
              </w:rPr>
              <w:t>Estado</w:t>
            </w:r>
          </w:p>
        </w:tc>
        <w:tc>
          <w:tcPr>
            <w:tcW w:w="1881" w:type="dxa"/>
            <w:shd w:val="clear" w:color="auto" w:fill="2F5496"/>
          </w:tcPr>
          <w:p w14:paraId="4C30F3B5" w14:textId="77777777" w:rsidR="0095498B" w:rsidRDefault="0095498B" w:rsidP="00B807FD">
            <w:pPr>
              <w:jc w:val="center"/>
              <w:rPr>
                <w:color w:val="FFFFFF"/>
              </w:rPr>
            </w:pPr>
            <w:r>
              <w:rPr>
                <w:color w:val="FFFFFF"/>
              </w:rPr>
              <w:t>Dimensión/ Esfuerzo</w:t>
            </w:r>
          </w:p>
        </w:tc>
        <w:tc>
          <w:tcPr>
            <w:tcW w:w="1268" w:type="dxa"/>
            <w:shd w:val="clear" w:color="auto" w:fill="2F5496"/>
          </w:tcPr>
          <w:p w14:paraId="0D0250DB" w14:textId="77777777" w:rsidR="0095498B" w:rsidRDefault="0095498B" w:rsidP="00B807FD">
            <w:pPr>
              <w:jc w:val="center"/>
              <w:rPr>
                <w:color w:val="FFFFFF"/>
              </w:rPr>
            </w:pPr>
            <w:r>
              <w:rPr>
                <w:color w:val="FFFFFF"/>
              </w:rPr>
              <w:t>Interacción (Sprint)</w:t>
            </w:r>
          </w:p>
        </w:tc>
        <w:tc>
          <w:tcPr>
            <w:tcW w:w="1096" w:type="dxa"/>
            <w:shd w:val="clear" w:color="auto" w:fill="2F5496"/>
          </w:tcPr>
          <w:p w14:paraId="2CE49CD4" w14:textId="77777777" w:rsidR="0095498B" w:rsidRDefault="0095498B" w:rsidP="00B807FD">
            <w:pPr>
              <w:jc w:val="center"/>
              <w:rPr>
                <w:color w:val="FFFFFF"/>
              </w:rPr>
            </w:pPr>
            <w:r>
              <w:rPr>
                <w:color w:val="FFFFFF"/>
              </w:rPr>
              <w:t>Prioridad</w:t>
            </w:r>
          </w:p>
        </w:tc>
        <w:tc>
          <w:tcPr>
            <w:tcW w:w="2553" w:type="dxa"/>
            <w:shd w:val="clear" w:color="auto" w:fill="2F5496"/>
          </w:tcPr>
          <w:p w14:paraId="59613E7E" w14:textId="77777777" w:rsidR="0095498B" w:rsidRDefault="0095498B" w:rsidP="00B807FD">
            <w:pPr>
              <w:jc w:val="center"/>
              <w:rPr>
                <w:color w:val="FFFFFF"/>
              </w:rPr>
            </w:pPr>
            <w:r>
              <w:rPr>
                <w:color w:val="FFFFFF"/>
              </w:rPr>
              <w:t>Comentarios</w:t>
            </w:r>
          </w:p>
        </w:tc>
      </w:tr>
      <w:tr w:rsidR="0095498B" w14:paraId="7CD133F8" w14:textId="77777777" w:rsidTr="0095498B">
        <w:tc>
          <w:tcPr>
            <w:tcW w:w="1361" w:type="dxa"/>
          </w:tcPr>
          <w:p w14:paraId="647EC1DD" w14:textId="77777777" w:rsidR="0095498B" w:rsidRDefault="0095498B" w:rsidP="00B807FD">
            <w:r>
              <w:t>SIER-001</w:t>
            </w:r>
          </w:p>
        </w:tc>
        <w:tc>
          <w:tcPr>
            <w:tcW w:w="2864" w:type="dxa"/>
          </w:tcPr>
          <w:p w14:paraId="6DE0186C" w14:textId="77777777" w:rsidR="0095498B" w:rsidRDefault="0095498B" w:rsidP="00B807FD">
            <w:pPr>
              <w:jc w:val="both"/>
            </w:pPr>
            <w:r>
              <w:t xml:space="preserve">Investigar las cualidades y mejoras que puede tener la migración del proyecto a </w:t>
            </w:r>
            <w:proofErr w:type="spellStart"/>
            <w:r>
              <w:t>React</w:t>
            </w:r>
            <w:proofErr w:type="spellEnd"/>
            <w:r>
              <w:t>, Investigación.</w:t>
            </w:r>
          </w:p>
        </w:tc>
        <w:tc>
          <w:tcPr>
            <w:tcW w:w="1742" w:type="dxa"/>
          </w:tcPr>
          <w:p w14:paraId="4915CF9C" w14:textId="77777777" w:rsidR="0095498B" w:rsidRDefault="0095498B" w:rsidP="00B807FD">
            <w:pPr>
              <w:jc w:val="both"/>
            </w:pPr>
            <w:r>
              <w:t>Investigación</w:t>
            </w:r>
          </w:p>
        </w:tc>
        <w:tc>
          <w:tcPr>
            <w:tcW w:w="1264" w:type="dxa"/>
          </w:tcPr>
          <w:p w14:paraId="64CA6E8F" w14:textId="77777777" w:rsidR="0095498B" w:rsidRDefault="0095498B" w:rsidP="00B807FD">
            <w:pPr>
              <w:jc w:val="both"/>
            </w:pPr>
            <w:r>
              <w:t>Terminado</w:t>
            </w:r>
          </w:p>
        </w:tc>
        <w:tc>
          <w:tcPr>
            <w:tcW w:w="1881" w:type="dxa"/>
          </w:tcPr>
          <w:p w14:paraId="45004A73" w14:textId="77777777" w:rsidR="0095498B" w:rsidRDefault="0095498B" w:rsidP="00B807FD">
            <w:pPr>
              <w:jc w:val="both"/>
            </w:pPr>
            <w:r>
              <w:t>5 puntos</w:t>
            </w:r>
          </w:p>
        </w:tc>
        <w:tc>
          <w:tcPr>
            <w:tcW w:w="1268" w:type="dxa"/>
          </w:tcPr>
          <w:p w14:paraId="37350A33" w14:textId="77777777" w:rsidR="0095498B" w:rsidRDefault="0095498B" w:rsidP="00B807FD">
            <w:pPr>
              <w:jc w:val="both"/>
            </w:pPr>
            <w:r>
              <w:t>Sprint 1</w:t>
            </w:r>
          </w:p>
        </w:tc>
        <w:tc>
          <w:tcPr>
            <w:tcW w:w="1096" w:type="dxa"/>
          </w:tcPr>
          <w:p w14:paraId="08D51A00" w14:textId="77777777" w:rsidR="0095498B" w:rsidRDefault="0095498B" w:rsidP="00B807FD">
            <w:pPr>
              <w:jc w:val="both"/>
            </w:pPr>
            <w:r>
              <w:t>Alta</w:t>
            </w:r>
          </w:p>
        </w:tc>
        <w:tc>
          <w:tcPr>
            <w:tcW w:w="2553" w:type="dxa"/>
          </w:tcPr>
          <w:p w14:paraId="725332CF" w14:textId="2BB6DA5A" w:rsidR="0095498B" w:rsidRDefault="0095498B" w:rsidP="00B807FD">
            <w:pPr>
              <w:jc w:val="both"/>
            </w:pPr>
            <w:r>
              <w:t>Se agrega más tiempo para el estimado de la duración.</w:t>
            </w:r>
          </w:p>
        </w:tc>
      </w:tr>
      <w:tr w:rsidR="0095498B" w14:paraId="3E08478F" w14:textId="77777777" w:rsidTr="0095498B">
        <w:tc>
          <w:tcPr>
            <w:tcW w:w="1361" w:type="dxa"/>
          </w:tcPr>
          <w:p w14:paraId="00C3AC35" w14:textId="77777777" w:rsidR="0095498B" w:rsidRDefault="0095498B" w:rsidP="00B807FD">
            <w:r>
              <w:t>SIER-002</w:t>
            </w:r>
          </w:p>
        </w:tc>
        <w:tc>
          <w:tcPr>
            <w:tcW w:w="2864" w:type="dxa"/>
          </w:tcPr>
          <w:p w14:paraId="6DB20B26" w14:textId="77777777" w:rsidR="0095498B" w:rsidRDefault="0095498B" w:rsidP="00B807FD">
            <w:pPr>
              <w:jc w:val="both"/>
            </w:pPr>
            <w:r>
              <w:t xml:space="preserve">Identificación de etapas para migrar el proyecto por módulos para tener un mejor control de la migración </w:t>
            </w:r>
          </w:p>
        </w:tc>
        <w:tc>
          <w:tcPr>
            <w:tcW w:w="1742" w:type="dxa"/>
          </w:tcPr>
          <w:p w14:paraId="62629CDA" w14:textId="77777777" w:rsidR="0095498B" w:rsidRDefault="0095498B" w:rsidP="00B807FD">
            <w:pPr>
              <w:jc w:val="both"/>
            </w:pPr>
            <w:r>
              <w:t>Separación por etapas</w:t>
            </w:r>
          </w:p>
        </w:tc>
        <w:tc>
          <w:tcPr>
            <w:tcW w:w="1264" w:type="dxa"/>
          </w:tcPr>
          <w:p w14:paraId="7C2839B9" w14:textId="77777777" w:rsidR="0095498B" w:rsidRDefault="0095498B" w:rsidP="00B807FD">
            <w:pPr>
              <w:jc w:val="both"/>
            </w:pPr>
            <w:r>
              <w:t xml:space="preserve">Terminado </w:t>
            </w:r>
          </w:p>
        </w:tc>
        <w:tc>
          <w:tcPr>
            <w:tcW w:w="1881" w:type="dxa"/>
          </w:tcPr>
          <w:p w14:paraId="2E3B68F1" w14:textId="77777777" w:rsidR="0095498B" w:rsidRDefault="0095498B" w:rsidP="00B807FD">
            <w:pPr>
              <w:jc w:val="both"/>
            </w:pPr>
            <w:r>
              <w:t>2 puntos</w:t>
            </w:r>
          </w:p>
        </w:tc>
        <w:tc>
          <w:tcPr>
            <w:tcW w:w="1268" w:type="dxa"/>
          </w:tcPr>
          <w:p w14:paraId="3835AD42" w14:textId="77777777" w:rsidR="0095498B" w:rsidRDefault="0095498B" w:rsidP="00B807FD">
            <w:pPr>
              <w:jc w:val="both"/>
            </w:pPr>
            <w:r>
              <w:t>Sprint 1</w:t>
            </w:r>
          </w:p>
        </w:tc>
        <w:tc>
          <w:tcPr>
            <w:tcW w:w="1096" w:type="dxa"/>
          </w:tcPr>
          <w:p w14:paraId="7E44904B" w14:textId="77777777" w:rsidR="0095498B" w:rsidRDefault="0095498B" w:rsidP="00B807FD">
            <w:pPr>
              <w:jc w:val="both"/>
            </w:pPr>
            <w:r>
              <w:t>Alta</w:t>
            </w:r>
          </w:p>
        </w:tc>
        <w:tc>
          <w:tcPr>
            <w:tcW w:w="2553" w:type="dxa"/>
          </w:tcPr>
          <w:p w14:paraId="27608CDA" w14:textId="77777777" w:rsidR="0095498B" w:rsidRDefault="0095498B" w:rsidP="00B807FD">
            <w:pPr>
              <w:jc w:val="both"/>
            </w:pPr>
          </w:p>
        </w:tc>
      </w:tr>
      <w:tr w:rsidR="0095498B" w14:paraId="450A7C6E" w14:textId="77777777" w:rsidTr="0095498B">
        <w:tc>
          <w:tcPr>
            <w:tcW w:w="1361" w:type="dxa"/>
          </w:tcPr>
          <w:p w14:paraId="5EAE13E9" w14:textId="77777777" w:rsidR="0095498B" w:rsidRDefault="0095498B" w:rsidP="00B807FD">
            <w:pPr>
              <w:jc w:val="both"/>
            </w:pPr>
            <w:r>
              <w:t>SIER-003</w:t>
            </w:r>
          </w:p>
        </w:tc>
        <w:tc>
          <w:tcPr>
            <w:tcW w:w="2864" w:type="dxa"/>
          </w:tcPr>
          <w:p w14:paraId="573EBF1D" w14:textId="77777777" w:rsidR="0095498B" w:rsidRDefault="0095498B" w:rsidP="00B807FD">
            <w:pPr>
              <w:jc w:val="both"/>
            </w:pPr>
            <w:r>
              <w:t>Desarrollar efectivamente el cascarón del proyecto en reactividad, utilizando herramientas con las que se automatiza este proceso.</w:t>
            </w:r>
          </w:p>
        </w:tc>
        <w:tc>
          <w:tcPr>
            <w:tcW w:w="1742" w:type="dxa"/>
          </w:tcPr>
          <w:p w14:paraId="1D36A3D6" w14:textId="77777777" w:rsidR="0095498B" w:rsidRDefault="0095498B" w:rsidP="00B807FD">
            <w:pPr>
              <w:jc w:val="both"/>
            </w:pPr>
            <w:r>
              <w:t xml:space="preserve">Desarrollo esqueleto </w:t>
            </w:r>
            <w:proofErr w:type="spellStart"/>
            <w:r>
              <w:t>React</w:t>
            </w:r>
            <w:proofErr w:type="spellEnd"/>
          </w:p>
        </w:tc>
        <w:tc>
          <w:tcPr>
            <w:tcW w:w="1264" w:type="dxa"/>
          </w:tcPr>
          <w:p w14:paraId="54381C96" w14:textId="77777777" w:rsidR="0095498B" w:rsidRDefault="0095498B" w:rsidP="00B807FD">
            <w:pPr>
              <w:jc w:val="both"/>
            </w:pPr>
            <w:r>
              <w:t xml:space="preserve">Terminado </w:t>
            </w:r>
          </w:p>
        </w:tc>
        <w:tc>
          <w:tcPr>
            <w:tcW w:w="1881" w:type="dxa"/>
          </w:tcPr>
          <w:p w14:paraId="07AD8A27" w14:textId="77777777" w:rsidR="0095498B" w:rsidRDefault="0095498B" w:rsidP="00B807FD">
            <w:pPr>
              <w:jc w:val="both"/>
            </w:pPr>
            <w:r>
              <w:t>4 puntos</w:t>
            </w:r>
          </w:p>
        </w:tc>
        <w:tc>
          <w:tcPr>
            <w:tcW w:w="1268" w:type="dxa"/>
          </w:tcPr>
          <w:p w14:paraId="27999D9C" w14:textId="77777777" w:rsidR="0095498B" w:rsidRDefault="0095498B" w:rsidP="00B807FD">
            <w:pPr>
              <w:jc w:val="both"/>
            </w:pPr>
            <w:r>
              <w:t>Sprint 1</w:t>
            </w:r>
          </w:p>
        </w:tc>
        <w:tc>
          <w:tcPr>
            <w:tcW w:w="1096" w:type="dxa"/>
          </w:tcPr>
          <w:p w14:paraId="4B40404A" w14:textId="77777777" w:rsidR="0095498B" w:rsidRDefault="0095498B" w:rsidP="00B807FD">
            <w:pPr>
              <w:jc w:val="both"/>
            </w:pPr>
            <w:r>
              <w:t>Alta</w:t>
            </w:r>
          </w:p>
        </w:tc>
        <w:tc>
          <w:tcPr>
            <w:tcW w:w="2553" w:type="dxa"/>
          </w:tcPr>
          <w:p w14:paraId="7AEF2FD2" w14:textId="508A2904" w:rsidR="0095498B" w:rsidRDefault="0095498B" w:rsidP="00B807FD">
            <w:pPr>
              <w:jc w:val="both"/>
            </w:pPr>
            <w:r>
              <w:t xml:space="preserve">Se </w:t>
            </w:r>
            <w:r>
              <w:t xml:space="preserve">agrega más </w:t>
            </w:r>
            <w:r>
              <w:t>tiempo</w:t>
            </w:r>
            <w:r>
              <w:t xml:space="preserve"> para el estimado</w:t>
            </w:r>
            <w:r>
              <w:t xml:space="preserve"> de la duración.</w:t>
            </w:r>
          </w:p>
        </w:tc>
      </w:tr>
      <w:tr w:rsidR="0095498B" w14:paraId="2A6DB5A5" w14:textId="77777777" w:rsidTr="0095498B">
        <w:tc>
          <w:tcPr>
            <w:tcW w:w="1361" w:type="dxa"/>
          </w:tcPr>
          <w:p w14:paraId="3E546C71" w14:textId="77777777" w:rsidR="0095498B" w:rsidRDefault="0095498B" w:rsidP="00B807FD">
            <w:pPr>
              <w:jc w:val="both"/>
            </w:pPr>
            <w:r>
              <w:t>SIER-004</w:t>
            </w:r>
          </w:p>
        </w:tc>
        <w:tc>
          <w:tcPr>
            <w:tcW w:w="2864" w:type="dxa"/>
          </w:tcPr>
          <w:p w14:paraId="47D0F4C8" w14:textId="77777777" w:rsidR="0095498B" w:rsidRDefault="0095498B" w:rsidP="00B807FD">
            <w:pPr>
              <w:jc w:val="both"/>
            </w:pPr>
            <w:r>
              <w:t xml:space="preserve">Migración de la Página de Home, sin acciones, incluir las preguntas frecuentes, </w:t>
            </w:r>
            <w:r>
              <w:lastRenderedPageBreak/>
              <w:t>presentación, contactos y todo lo necesario para este primer paso.</w:t>
            </w:r>
          </w:p>
        </w:tc>
        <w:tc>
          <w:tcPr>
            <w:tcW w:w="1742" w:type="dxa"/>
          </w:tcPr>
          <w:p w14:paraId="364B6C4E" w14:textId="77777777" w:rsidR="0095498B" w:rsidRDefault="0095498B" w:rsidP="00B807FD">
            <w:pPr>
              <w:jc w:val="both"/>
            </w:pPr>
            <w:r>
              <w:lastRenderedPageBreak/>
              <w:t>Migrar Home</w:t>
            </w:r>
          </w:p>
        </w:tc>
        <w:tc>
          <w:tcPr>
            <w:tcW w:w="1264" w:type="dxa"/>
          </w:tcPr>
          <w:p w14:paraId="0686C967" w14:textId="51FF5A5C" w:rsidR="0095498B" w:rsidRDefault="0095498B" w:rsidP="00B807FD">
            <w:pPr>
              <w:jc w:val="both"/>
            </w:pPr>
            <w:r>
              <w:t>Terminado</w:t>
            </w:r>
          </w:p>
        </w:tc>
        <w:tc>
          <w:tcPr>
            <w:tcW w:w="1881" w:type="dxa"/>
          </w:tcPr>
          <w:p w14:paraId="7BE91875" w14:textId="77777777" w:rsidR="0095498B" w:rsidRDefault="0095498B" w:rsidP="00B807FD">
            <w:pPr>
              <w:jc w:val="both"/>
            </w:pPr>
            <w:r>
              <w:t>3 puntos</w:t>
            </w:r>
          </w:p>
        </w:tc>
        <w:tc>
          <w:tcPr>
            <w:tcW w:w="1268" w:type="dxa"/>
          </w:tcPr>
          <w:p w14:paraId="385C2881" w14:textId="77777777" w:rsidR="0095498B" w:rsidRDefault="0095498B" w:rsidP="00B807FD">
            <w:pPr>
              <w:jc w:val="both"/>
            </w:pPr>
            <w:r>
              <w:t>Sprint 1</w:t>
            </w:r>
          </w:p>
        </w:tc>
        <w:tc>
          <w:tcPr>
            <w:tcW w:w="1096" w:type="dxa"/>
          </w:tcPr>
          <w:p w14:paraId="428ABB33" w14:textId="77777777" w:rsidR="0095498B" w:rsidRDefault="0095498B" w:rsidP="00B807FD">
            <w:pPr>
              <w:jc w:val="both"/>
            </w:pPr>
            <w:r>
              <w:t>Alta</w:t>
            </w:r>
          </w:p>
        </w:tc>
        <w:tc>
          <w:tcPr>
            <w:tcW w:w="2553" w:type="dxa"/>
          </w:tcPr>
          <w:p w14:paraId="5F3C614D" w14:textId="5AF794F9" w:rsidR="0095498B" w:rsidRDefault="0095498B" w:rsidP="00B807FD">
            <w:pPr>
              <w:jc w:val="both"/>
            </w:pPr>
            <w:r>
              <w:t xml:space="preserve">Se agrega tiempo para el estimado de duración, </w:t>
            </w:r>
            <w:proofErr w:type="spellStart"/>
            <w:r>
              <w:t>asi</w:t>
            </w:r>
            <w:proofErr w:type="spellEnd"/>
            <w:r>
              <w:t xml:space="preserve"> </w:t>
            </w:r>
            <w:r>
              <w:lastRenderedPageBreak/>
              <w:t xml:space="preserve">como una modificación a la vista, con </w:t>
            </w:r>
            <w:proofErr w:type="spellStart"/>
            <w:r>
              <w:t>mas</w:t>
            </w:r>
            <w:proofErr w:type="spellEnd"/>
            <w:r>
              <w:t xml:space="preserve"> dinamismo.</w:t>
            </w:r>
          </w:p>
        </w:tc>
      </w:tr>
      <w:tr w:rsidR="0095498B" w14:paraId="42C16667" w14:textId="77777777" w:rsidTr="0095498B">
        <w:tc>
          <w:tcPr>
            <w:tcW w:w="1361" w:type="dxa"/>
          </w:tcPr>
          <w:p w14:paraId="4DDE3948" w14:textId="77777777" w:rsidR="0095498B" w:rsidRDefault="0095498B" w:rsidP="00B807FD">
            <w:pPr>
              <w:jc w:val="both"/>
            </w:pPr>
            <w:r>
              <w:t>SIER-005</w:t>
            </w:r>
          </w:p>
        </w:tc>
        <w:tc>
          <w:tcPr>
            <w:tcW w:w="2864" w:type="dxa"/>
          </w:tcPr>
          <w:p w14:paraId="61485DCA" w14:textId="77777777" w:rsidR="0095498B" w:rsidRDefault="0095498B" w:rsidP="00B807FD">
            <w:pPr>
              <w:jc w:val="both"/>
            </w:pPr>
            <w:r>
              <w:t xml:space="preserve">Dando inicio al Primer paso de la elaboración de las actas, validar que aceptaron los términos y condiciones, por usuario, en otras palabras, cambiar la aceptación de los términos y condiciones a dentro de la sesión y que solo aparezca una vez o hasta que pongan la palomita de aceptados. </w:t>
            </w:r>
          </w:p>
        </w:tc>
        <w:tc>
          <w:tcPr>
            <w:tcW w:w="1742" w:type="dxa"/>
          </w:tcPr>
          <w:p w14:paraId="3042F808" w14:textId="72A5FB6A" w:rsidR="0095498B" w:rsidRDefault="009D2B86" w:rsidP="00B807FD">
            <w:pPr>
              <w:jc w:val="both"/>
            </w:pPr>
            <w:r>
              <w:t>Términos</w:t>
            </w:r>
            <w:r w:rsidR="0095498B">
              <w:t xml:space="preserve"> y condiciones </w:t>
            </w:r>
          </w:p>
        </w:tc>
        <w:tc>
          <w:tcPr>
            <w:tcW w:w="1264" w:type="dxa"/>
          </w:tcPr>
          <w:p w14:paraId="14322918" w14:textId="77777777" w:rsidR="0095498B" w:rsidRDefault="0095498B" w:rsidP="00B807FD">
            <w:pPr>
              <w:jc w:val="both"/>
            </w:pPr>
            <w:r>
              <w:t>Por hacer</w:t>
            </w:r>
          </w:p>
        </w:tc>
        <w:tc>
          <w:tcPr>
            <w:tcW w:w="1881" w:type="dxa"/>
          </w:tcPr>
          <w:p w14:paraId="635F3D8E" w14:textId="77777777" w:rsidR="0095498B" w:rsidRDefault="0095498B" w:rsidP="00B807FD">
            <w:pPr>
              <w:jc w:val="both"/>
            </w:pPr>
            <w:r>
              <w:t>6 puntos</w:t>
            </w:r>
          </w:p>
        </w:tc>
        <w:tc>
          <w:tcPr>
            <w:tcW w:w="1268" w:type="dxa"/>
          </w:tcPr>
          <w:p w14:paraId="57C9677F" w14:textId="77777777" w:rsidR="0095498B" w:rsidRDefault="0095498B" w:rsidP="00B807FD">
            <w:pPr>
              <w:jc w:val="both"/>
            </w:pPr>
            <w:r>
              <w:t>Sprint 2</w:t>
            </w:r>
          </w:p>
        </w:tc>
        <w:tc>
          <w:tcPr>
            <w:tcW w:w="1096" w:type="dxa"/>
          </w:tcPr>
          <w:p w14:paraId="64945717" w14:textId="77777777" w:rsidR="0095498B" w:rsidRDefault="0095498B" w:rsidP="00B807FD">
            <w:pPr>
              <w:jc w:val="both"/>
            </w:pPr>
            <w:r>
              <w:t>Alta</w:t>
            </w:r>
          </w:p>
        </w:tc>
        <w:tc>
          <w:tcPr>
            <w:tcW w:w="2553" w:type="dxa"/>
          </w:tcPr>
          <w:p w14:paraId="29DDF309" w14:textId="77777777" w:rsidR="0095498B" w:rsidRDefault="0095498B" w:rsidP="00B807FD">
            <w:pPr>
              <w:jc w:val="both"/>
            </w:pPr>
          </w:p>
        </w:tc>
      </w:tr>
      <w:tr w:rsidR="0095498B" w14:paraId="1729301D" w14:textId="77777777" w:rsidTr="0095498B">
        <w:tc>
          <w:tcPr>
            <w:tcW w:w="1361" w:type="dxa"/>
          </w:tcPr>
          <w:p w14:paraId="108257DC" w14:textId="77777777" w:rsidR="0095498B" w:rsidRDefault="0095498B" w:rsidP="00B807FD">
            <w:pPr>
              <w:jc w:val="both"/>
            </w:pPr>
            <w:r>
              <w:t>SIER-006</w:t>
            </w:r>
          </w:p>
        </w:tc>
        <w:tc>
          <w:tcPr>
            <w:tcW w:w="2864" w:type="dxa"/>
          </w:tcPr>
          <w:p w14:paraId="73714F9C" w14:textId="77777777" w:rsidR="0095498B" w:rsidRDefault="0095498B" w:rsidP="00B807FD">
            <w:pPr>
              <w:jc w:val="both"/>
            </w:pPr>
            <w:r>
              <w:t>Desarrollo medio de autentificación, o en su caso, migrar el que se tiene actualmente. Así como el registro de usuarios, se deberán registrar con Correo, RFC, Nombre completo y contraseña, agregar opción para olvidó de credenciales.</w:t>
            </w:r>
          </w:p>
        </w:tc>
        <w:tc>
          <w:tcPr>
            <w:tcW w:w="1742" w:type="dxa"/>
          </w:tcPr>
          <w:p w14:paraId="5D0818D1" w14:textId="77777777" w:rsidR="0095498B" w:rsidRDefault="0095498B" w:rsidP="00B807FD">
            <w:pPr>
              <w:jc w:val="both"/>
            </w:pPr>
            <w:proofErr w:type="spellStart"/>
            <w:r>
              <w:t>Login</w:t>
            </w:r>
            <w:proofErr w:type="spellEnd"/>
          </w:p>
        </w:tc>
        <w:tc>
          <w:tcPr>
            <w:tcW w:w="1264" w:type="dxa"/>
          </w:tcPr>
          <w:p w14:paraId="1AAD0197" w14:textId="77777777" w:rsidR="0095498B" w:rsidRDefault="0095498B" w:rsidP="00B807FD">
            <w:pPr>
              <w:jc w:val="both"/>
            </w:pPr>
            <w:r>
              <w:t>Por hacer</w:t>
            </w:r>
          </w:p>
        </w:tc>
        <w:tc>
          <w:tcPr>
            <w:tcW w:w="1881" w:type="dxa"/>
          </w:tcPr>
          <w:p w14:paraId="7A22B466" w14:textId="77777777" w:rsidR="0095498B" w:rsidRDefault="0095498B" w:rsidP="00B807FD">
            <w:pPr>
              <w:jc w:val="both"/>
            </w:pPr>
            <w:r>
              <w:t>7 puntos</w:t>
            </w:r>
          </w:p>
        </w:tc>
        <w:tc>
          <w:tcPr>
            <w:tcW w:w="1268" w:type="dxa"/>
          </w:tcPr>
          <w:p w14:paraId="206FB640" w14:textId="77777777" w:rsidR="0095498B" w:rsidRDefault="0095498B" w:rsidP="00B807FD">
            <w:pPr>
              <w:jc w:val="both"/>
            </w:pPr>
            <w:r>
              <w:t>Sprint 2</w:t>
            </w:r>
          </w:p>
        </w:tc>
        <w:tc>
          <w:tcPr>
            <w:tcW w:w="1096" w:type="dxa"/>
          </w:tcPr>
          <w:p w14:paraId="78AF7F33" w14:textId="77777777" w:rsidR="0095498B" w:rsidRDefault="0095498B" w:rsidP="00B807FD">
            <w:pPr>
              <w:jc w:val="both"/>
            </w:pPr>
            <w:r>
              <w:t>Media</w:t>
            </w:r>
          </w:p>
        </w:tc>
        <w:tc>
          <w:tcPr>
            <w:tcW w:w="2553" w:type="dxa"/>
          </w:tcPr>
          <w:p w14:paraId="7FAFD271" w14:textId="77777777" w:rsidR="0095498B" w:rsidRDefault="0095498B" w:rsidP="00B807FD">
            <w:pPr>
              <w:jc w:val="both"/>
            </w:pPr>
          </w:p>
        </w:tc>
      </w:tr>
      <w:tr w:rsidR="0095498B" w14:paraId="58665536" w14:textId="77777777" w:rsidTr="0095498B">
        <w:tc>
          <w:tcPr>
            <w:tcW w:w="1361" w:type="dxa"/>
          </w:tcPr>
          <w:p w14:paraId="22279424" w14:textId="77777777" w:rsidR="0095498B" w:rsidRDefault="0095498B" w:rsidP="00B807FD">
            <w:pPr>
              <w:jc w:val="both"/>
            </w:pPr>
            <w:r>
              <w:t>SIER-007</w:t>
            </w:r>
          </w:p>
        </w:tc>
        <w:tc>
          <w:tcPr>
            <w:tcW w:w="2864" w:type="dxa"/>
          </w:tcPr>
          <w:p w14:paraId="636AE71E" w14:textId="77777777" w:rsidR="0095498B" w:rsidRDefault="0095498B" w:rsidP="00B807FD">
            <w:pPr>
              <w:jc w:val="both"/>
            </w:pPr>
            <w:r>
              <w:t xml:space="preserve">Migración de cada uno de los módulos del llenado de acta pon todas las condiciones que se tienen. El usuario podrá sustituir el acta de invitación solo si se le </w:t>
            </w:r>
            <w:r>
              <w:lastRenderedPageBreak/>
              <w:t xml:space="preserve">pide y activa un permiso para esto. </w:t>
            </w:r>
          </w:p>
        </w:tc>
        <w:tc>
          <w:tcPr>
            <w:tcW w:w="1742" w:type="dxa"/>
          </w:tcPr>
          <w:p w14:paraId="17315307" w14:textId="77777777" w:rsidR="0095498B" w:rsidRDefault="0095498B" w:rsidP="00B807FD">
            <w:pPr>
              <w:jc w:val="both"/>
            </w:pPr>
            <w:r>
              <w:lastRenderedPageBreak/>
              <w:t>Módulos del acta</w:t>
            </w:r>
          </w:p>
        </w:tc>
        <w:tc>
          <w:tcPr>
            <w:tcW w:w="1264" w:type="dxa"/>
          </w:tcPr>
          <w:p w14:paraId="5A4AE0F3" w14:textId="77777777" w:rsidR="0095498B" w:rsidRDefault="0095498B" w:rsidP="00B807FD">
            <w:pPr>
              <w:jc w:val="both"/>
            </w:pPr>
            <w:r>
              <w:t>Por hacer</w:t>
            </w:r>
          </w:p>
        </w:tc>
        <w:tc>
          <w:tcPr>
            <w:tcW w:w="1881" w:type="dxa"/>
          </w:tcPr>
          <w:p w14:paraId="05A4A6F8" w14:textId="77777777" w:rsidR="0095498B" w:rsidRDefault="0095498B" w:rsidP="00B807FD">
            <w:pPr>
              <w:jc w:val="both"/>
            </w:pPr>
            <w:r>
              <w:t>15 puntos</w:t>
            </w:r>
          </w:p>
        </w:tc>
        <w:tc>
          <w:tcPr>
            <w:tcW w:w="1268" w:type="dxa"/>
          </w:tcPr>
          <w:p w14:paraId="18A61FA9" w14:textId="77777777" w:rsidR="0095498B" w:rsidRDefault="0095498B" w:rsidP="00B807FD">
            <w:pPr>
              <w:jc w:val="both"/>
            </w:pPr>
            <w:r>
              <w:t>Sprint 3</w:t>
            </w:r>
          </w:p>
        </w:tc>
        <w:tc>
          <w:tcPr>
            <w:tcW w:w="1096" w:type="dxa"/>
          </w:tcPr>
          <w:p w14:paraId="38194646" w14:textId="77777777" w:rsidR="0095498B" w:rsidRDefault="0095498B" w:rsidP="00B807FD">
            <w:pPr>
              <w:jc w:val="both"/>
            </w:pPr>
            <w:r>
              <w:t>Alta</w:t>
            </w:r>
          </w:p>
        </w:tc>
        <w:tc>
          <w:tcPr>
            <w:tcW w:w="2553" w:type="dxa"/>
          </w:tcPr>
          <w:p w14:paraId="3CA9C7E4" w14:textId="77777777" w:rsidR="0095498B" w:rsidRDefault="0095498B" w:rsidP="00B807FD">
            <w:pPr>
              <w:jc w:val="both"/>
            </w:pPr>
          </w:p>
        </w:tc>
      </w:tr>
      <w:tr w:rsidR="0095498B" w14:paraId="3482DE5A" w14:textId="77777777" w:rsidTr="0095498B">
        <w:tc>
          <w:tcPr>
            <w:tcW w:w="1361" w:type="dxa"/>
          </w:tcPr>
          <w:p w14:paraId="68DFDB38" w14:textId="77777777" w:rsidR="0095498B" w:rsidRDefault="0095498B" w:rsidP="00B807FD">
            <w:pPr>
              <w:jc w:val="both"/>
            </w:pPr>
            <w:r>
              <w:t>SIER-008</w:t>
            </w:r>
          </w:p>
        </w:tc>
        <w:tc>
          <w:tcPr>
            <w:tcW w:w="2864" w:type="dxa"/>
          </w:tcPr>
          <w:p w14:paraId="6EE9F50B" w14:textId="77777777" w:rsidR="0095498B" w:rsidRDefault="0095498B" w:rsidP="00B807FD">
            <w:pPr>
              <w:jc w:val="both"/>
            </w:pPr>
            <w:r>
              <w:t>Migrar los módulos de autorización y de supervisión o acompañamiento, para estos, se tendrá que incluir la mensajería entre usuario y el supervisor que tenga asignado el mismo.</w:t>
            </w:r>
          </w:p>
        </w:tc>
        <w:tc>
          <w:tcPr>
            <w:tcW w:w="1742" w:type="dxa"/>
          </w:tcPr>
          <w:p w14:paraId="206A90F2" w14:textId="77777777" w:rsidR="0095498B" w:rsidRDefault="0095498B" w:rsidP="00B807FD">
            <w:pPr>
              <w:jc w:val="both"/>
            </w:pPr>
            <w:r>
              <w:t xml:space="preserve">Autorización y seguimiento </w:t>
            </w:r>
          </w:p>
        </w:tc>
        <w:tc>
          <w:tcPr>
            <w:tcW w:w="1264" w:type="dxa"/>
          </w:tcPr>
          <w:p w14:paraId="3347679C" w14:textId="77777777" w:rsidR="0095498B" w:rsidRDefault="0095498B" w:rsidP="00B807FD">
            <w:pPr>
              <w:jc w:val="both"/>
            </w:pPr>
            <w:r>
              <w:t>Por hacer</w:t>
            </w:r>
          </w:p>
        </w:tc>
        <w:tc>
          <w:tcPr>
            <w:tcW w:w="1881" w:type="dxa"/>
          </w:tcPr>
          <w:p w14:paraId="555EA164" w14:textId="77777777" w:rsidR="0095498B" w:rsidRDefault="0095498B" w:rsidP="00B807FD">
            <w:pPr>
              <w:jc w:val="both"/>
            </w:pPr>
            <w:r>
              <w:t>6 puntos</w:t>
            </w:r>
          </w:p>
        </w:tc>
        <w:tc>
          <w:tcPr>
            <w:tcW w:w="1268" w:type="dxa"/>
          </w:tcPr>
          <w:p w14:paraId="2A624B60" w14:textId="77777777" w:rsidR="0095498B" w:rsidRDefault="0095498B" w:rsidP="00B807FD">
            <w:pPr>
              <w:jc w:val="both"/>
            </w:pPr>
            <w:r>
              <w:t>Sprint 4</w:t>
            </w:r>
          </w:p>
        </w:tc>
        <w:tc>
          <w:tcPr>
            <w:tcW w:w="1096" w:type="dxa"/>
          </w:tcPr>
          <w:p w14:paraId="17F277BF" w14:textId="77777777" w:rsidR="0095498B" w:rsidRDefault="0095498B" w:rsidP="00B807FD">
            <w:pPr>
              <w:jc w:val="both"/>
            </w:pPr>
            <w:r>
              <w:t>Alta</w:t>
            </w:r>
          </w:p>
        </w:tc>
        <w:tc>
          <w:tcPr>
            <w:tcW w:w="2553" w:type="dxa"/>
          </w:tcPr>
          <w:p w14:paraId="4BE89402" w14:textId="77777777" w:rsidR="0095498B" w:rsidRDefault="0095498B" w:rsidP="00B807FD">
            <w:pPr>
              <w:jc w:val="both"/>
            </w:pPr>
          </w:p>
        </w:tc>
      </w:tr>
      <w:tr w:rsidR="0095498B" w14:paraId="0258C3FD" w14:textId="77777777" w:rsidTr="0095498B">
        <w:tc>
          <w:tcPr>
            <w:tcW w:w="1361" w:type="dxa"/>
          </w:tcPr>
          <w:p w14:paraId="1B99036E" w14:textId="77777777" w:rsidR="0095498B" w:rsidRDefault="0095498B" w:rsidP="00B807FD">
            <w:pPr>
              <w:jc w:val="both"/>
            </w:pPr>
            <w:r>
              <w:t>SIER-009</w:t>
            </w:r>
          </w:p>
        </w:tc>
        <w:tc>
          <w:tcPr>
            <w:tcW w:w="2864" w:type="dxa"/>
          </w:tcPr>
          <w:p w14:paraId="5825598B" w14:textId="77777777" w:rsidR="0095498B" w:rsidRDefault="0095498B" w:rsidP="00B807FD">
            <w:pPr>
              <w:jc w:val="both"/>
            </w:pPr>
            <w:r>
              <w:t xml:space="preserve">Migración del proyecto de Acta </w:t>
            </w:r>
            <w:proofErr w:type="spellStart"/>
            <w:r>
              <w:t>pdf</w:t>
            </w:r>
            <w:proofErr w:type="spellEnd"/>
            <w:r>
              <w:t xml:space="preserve"> y su vista previa con sus respectivas condiciones y agregar una opción de firma digital, que si se activa tendrá la leyenda de, Firmas digitales en la siguiente hoja. Esta leyenda tendrá que aparecer en el lugar de las líneas para firmas y al final de la hoja.</w:t>
            </w:r>
          </w:p>
        </w:tc>
        <w:tc>
          <w:tcPr>
            <w:tcW w:w="1742" w:type="dxa"/>
          </w:tcPr>
          <w:p w14:paraId="2BE90762" w14:textId="77777777" w:rsidR="0095498B" w:rsidRDefault="0095498B" w:rsidP="00B807FD">
            <w:pPr>
              <w:jc w:val="both"/>
            </w:pPr>
            <w:r>
              <w:t>Vista y Corrección Acta</w:t>
            </w:r>
          </w:p>
        </w:tc>
        <w:tc>
          <w:tcPr>
            <w:tcW w:w="1264" w:type="dxa"/>
          </w:tcPr>
          <w:p w14:paraId="25CD04EF" w14:textId="77777777" w:rsidR="0095498B" w:rsidRDefault="0095498B" w:rsidP="00B807FD">
            <w:pPr>
              <w:jc w:val="both"/>
            </w:pPr>
            <w:r>
              <w:t>Por hacer</w:t>
            </w:r>
          </w:p>
        </w:tc>
        <w:tc>
          <w:tcPr>
            <w:tcW w:w="1881" w:type="dxa"/>
          </w:tcPr>
          <w:p w14:paraId="4542FF7E" w14:textId="77777777" w:rsidR="0095498B" w:rsidRDefault="0095498B" w:rsidP="00B807FD">
            <w:pPr>
              <w:jc w:val="both"/>
            </w:pPr>
            <w:r>
              <w:t>5 puntos</w:t>
            </w:r>
          </w:p>
        </w:tc>
        <w:tc>
          <w:tcPr>
            <w:tcW w:w="1268" w:type="dxa"/>
          </w:tcPr>
          <w:p w14:paraId="3650673B" w14:textId="77777777" w:rsidR="0095498B" w:rsidRDefault="0095498B" w:rsidP="00B807FD">
            <w:pPr>
              <w:jc w:val="both"/>
            </w:pPr>
            <w:r>
              <w:t>Sprint 5</w:t>
            </w:r>
          </w:p>
        </w:tc>
        <w:tc>
          <w:tcPr>
            <w:tcW w:w="1096" w:type="dxa"/>
          </w:tcPr>
          <w:p w14:paraId="45950FD6" w14:textId="77777777" w:rsidR="0095498B" w:rsidRDefault="0095498B" w:rsidP="00B807FD">
            <w:pPr>
              <w:jc w:val="both"/>
            </w:pPr>
            <w:r>
              <w:t>Media</w:t>
            </w:r>
          </w:p>
        </w:tc>
        <w:tc>
          <w:tcPr>
            <w:tcW w:w="2553" w:type="dxa"/>
          </w:tcPr>
          <w:p w14:paraId="028D5093" w14:textId="77777777" w:rsidR="0095498B" w:rsidRDefault="0095498B" w:rsidP="00B807FD">
            <w:pPr>
              <w:jc w:val="both"/>
            </w:pPr>
          </w:p>
        </w:tc>
      </w:tr>
      <w:tr w:rsidR="0095498B" w14:paraId="75B0518F" w14:textId="77777777" w:rsidTr="0095498B">
        <w:trPr>
          <w:trHeight w:val="187"/>
        </w:trPr>
        <w:tc>
          <w:tcPr>
            <w:tcW w:w="1361" w:type="dxa"/>
          </w:tcPr>
          <w:p w14:paraId="22637750" w14:textId="77777777" w:rsidR="0095498B" w:rsidRDefault="0095498B" w:rsidP="00B807FD">
            <w:pPr>
              <w:jc w:val="both"/>
            </w:pPr>
            <w:r>
              <w:t>SIER-010</w:t>
            </w:r>
          </w:p>
        </w:tc>
        <w:tc>
          <w:tcPr>
            <w:tcW w:w="2864" w:type="dxa"/>
          </w:tcPr>
          <w:p w14:paraId="5CE4FD97" w14:textId="77777777" w:rsidR="0095498B" w:rsidRDefault="0095498B" w:rsidP="00B807FD">
            <w:pPr>
              <w:jc w:val="both"/>
            </w:pPr>
            <w:r>
              <w:t>Automatizar recordatorios para la re-subida del acta firmada y verificar firmas al re-subir el documento</w:t>
            </w:r>
          </w:p>
        </w:tc>
        <w:tc>
          <w:tcPr>
            <w:tcW w:w="1742" w:type="dxa"/>
          </w:tcPr>
          <w:p w14:paraId="57E171A1" w14:textId="77777777" w:rsidR="0095498B" w:rsidRDefault="0095498B" w:rsidP="00B807FD">
            <w:pPr>
              <w:jc w:val="both"/>
            </w:pPr>
            <w:r>
              <w:t>Recordatorios y Verificación Firmas</w:t>
            </w:r>
          </w:p>
        </w:tc>
        <w:tc>
          <w:tcPr>
            <w:tcW w:w="1264" w:type="dxa"/>
          </w:tcPr>
          <w:p w14:paraId="7ED11D47" w14:textId="77777777" w:rsidR="0095498B" w:rsidRDefault="0095498B" w:rsidP="00B807FD">
            <w:pPr>
              <w:jc w:val="both"/>
            </w:pPr>
            <w:r>
              <w:t>Por hacer</w:t>
            </w:r>
          </w:p>
        </w:tc>
        <w:tc>
          <w:tcPr>
            <w:tcW w:w="1881" w:type="dxa"/>
          </w:tcPr>
          <w:p w14:paraId="375D2D4C" w14:textId="77777777" w:rsidR="0095498B" w:rsidRDefault="0095498B" w:rsidP="00B807FD">
            <w:pPr>
              <w:jc w:val="both"/>
            </w:pPr>
            <w:r>
              <w:t>7 puntos</w:t>
            </w:r>
          </w:p>
        </w:tc>
        <w:tc>
          <w:tcPr>
            <w:tcW w:w="1268" w:type="dxa"/>
          </w:tcPr>
          <w:p w14:paraId="0C9F83DF" w14:textId="77777777" w:rsidR="0095498B" w:rsidRDefault="0095498B" w:rsidP="00B807FD">
            <w:pPr>
              <w:jc w:val="both"/>
            </w:pPr>
            <w:r>
              <w:t>Sprint 5</w:t>
            </w:r>
          </w:p>
        </w:tc>
        <w:tc>
          <w:tcPr>
            <w:tcW w:w="1096" w:type="dxa"/>
          </w:tcPr>
          <w:p w14:paraId="5E92AB85" w14:textId="77777777" w:rsidR="0095498B" w:rsidRDefault="0095498B" w:rsidP="00B807FD">
            <w:pPr>
              <w:jc w:val="both"/>
            </w:pPr>
            <w:r>
              <w:t>Alta</w:t>
            </w:r>
          </w:p>
        </w:tc>
        <w:tc>
          <w:tcPr>
            <w:tcW w:w="2553" w:type="dxa"/>
          </w:tcPr>
          <w:p w14:paraId="3BCAFF48" w14:textId="77777777" w:rsidR="0095498B" w:rsidRDefault="0095498B" w:rsidP="00B807FD">
            <w:pPr>
              <w:jc w:val="both"/>
            </w:pPr>
          </w:p>
        </w:tc>
      </w:tr>
    </w:tbl>
    <w:p w14:paraId="5E53850D" w14:textId="173B5273" w:rsidR="000E0069" w:rsidRDefault="000E0069" w:rsidP="000E0069"/>
    <w:p w14:paraId="4524226F" w14:textId="032A2B5F" w:rsidR="000E0069" w:rsidRPr="00FA5D63" w:rsidRDefault="0095498B" w:rsidP="000E0069">
      <w:pPr>
        <w:pStyle w:val="Ttulo2"/>
      </w:pPr>
      <w:r>
        <w:t>Modificaciones</w:t>
      </w:r>
    </w:p>
    <w:p w14:paraId="584DFF00" w14:textId="05528790" w:rsidR="000E0069" w:rsidRPr="00FA5D63" w:rsidRDefault="0095498B">
      <w:r>
        <w:t xml:space="preserve">Se agrega los comentarios de las modificaciones que sufrieron </w:t>
      </w:r>
      <w:r w:rsidR="003E6864">
        <w:t xml:space="preserve">cada una de las historias para lograr su desarrollo </w:t>
      </w:r>
    </w:p>
    <w:sectPr w:rsidR="000E0069" w:rsidRPr="00FA5D63" w:rsidSect="0095498B">
      <w:pgSz w:w="16839" w:h="11907"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70D29" w14:textId="77777777" w:rsidR="00F91593" w:rsidRDefault="00F91593">
      <w:pPr>
        <w:spacing w:after="0" w:line="240" w:lineRule="auto"/>
      </w:pPr>
      <w:r>
        <w:separator/>
      </w:r>
    </w:p>
  </w:endnote>
  <w:endnote w:type="continuationSeparator" w:id="0">
    <w:p w14:paraId="0844F671" w14:textId="77777777" w:rsidR="00F91593" w:rsidRDefault="00F91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20B843" w14:textId="77777777" w:rsidR="00F91593" w:rsidRDefault="00F91593">
      <w:pPr>
        <w:spacing w:after="0" w:line="240" w:lineRule="auto"/>
      </w:pPr>
      <w:r>
        <w:separator/>
      </w:r>
    </w:p>
  </w:footnote>
  <w:footnote w:type="continuationSeparator" w:id="0">
    <w:p w14:paraId="32071F69" w14:textId="77777777" w:rsidR="00F91593" w:rsidRDefault="00F915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31BEB"/>
    <w:multiLevelType w:val="multilevel"/>
    <w:tmpl w:val="700E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1107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3D"/>
    <w:rsid w:val="000E0069"/>
    <w:rsid w:val="00386290"/>
    <w:rsid w:val="003A58CB"/>
    <w:rsid w:val="003E6864"/>
    <w:rsid w:val="004F60BF"/>
    <w:rsid w:val="008301F7"/>
    <w:rsid w:val="00850D36"/>
    <w:rsid w:val="008D0F26"/>
    <w:rsid w:val="0095498B"/>
    <w:rsid w:val="009D2B86"/>
    <w:rsid w:val="00A33C3D"/>
    <w:rsid w:val="00CD09A4"/>
    <w:rsid w:val="00E04AAB"/>
    <w:rsid w:val="00F91593"/>
    <w:rsid w:val="00FA5D6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6B5119"/>
  <w15:chartTrackingRefBased/>
  <w15:docId w15:val="{F18795A0-29D6-D44F-9246-A0F7E2BDE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Hipervnculo">
    <w:name w:val="Hyperlink"/>
    <w:basedOn w:val="Fuentedeprrafopredeter"/>
    <w:uiPriority w:val="99"/>
    <w:unhideWhenUsed/>
    <w:rsid w:val="0095498B"/>
    <w:rPr>
      <w:color w:val="BC5FBC" w:themeColor="hyperlink"/>
      <w:u w:val="single"/>
    </w:rPr>
  </w:style>
  <w:style w:type="character" w:styleId="Mencinsinresolver">
    <w:name w:val="Unresolved Mention"/>
    <w:basedOn w:val="Fuentedeprrafopredeter"/>
    <w:uiPriority w:val="99"/>
    <w:semiHidden/>
    <w:unhideWhenUsed/>
    <w:rsid w:val="00954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478622">
      <w:bodyDiv w:val="1"/>
      <w:marLeft w:val="0"/>
      <w:marRight w:val="0"/>
      <w:marTop w:val="0"/>
      <w:marBottom w:val="0"/>
      <w:divBdr>
        <w:top w:val="none" w:sz="0" w:space="0" w:color="auto"/>
        <w:left w:val="none" w:sz="0" w:space="0" w:color="auto"/>
        <w:bottom w:val="none" w:sz="0" w:space="0" w:color="auto"/>
        <w:right w:val="none" w:sz="0" w:space="0" w:color="auto"/>
      </w:divBdr>
    </w:div>
    <w:div w:id="285283649">
      <w:bodyDiv w:val="1"/>
      <w:marLeft w:val="0"/>
      <w:marRight w:val="0"/>
      <w:marTop w:val="0"/>
      <w:marBottom w:val="0"/>
      <w:divBdr>
        <w:top w:val="none" w:sz="0" w:space="0" w:color="auto"/>
        <w:left w:val="none" w:sz="0" w:space="0" w:color="auto"/>
        <w:bottom w:val="none" w:sz="0" w:space="0" w:color="auto"/>
        <w:right w:val="none" w:sz="0" w:space="0" w:color="auto"/>
      </w:divBdr>
    </w:div>
    <w:div w:id="445269509">
      <w:bodyDiv w:val="1"/>
      <w:marLeft w:val="0"/>
      <w:marRight w:val="0"/>
      <w:marTop w:val="0"/>
      <w:marBottom w:val="0"/>
      <w:divBdr>
        <w:top w:val="none" w:sz="0" w:space="0" w:color="auto"/>
        <w:left w:val="none" w:sz="0" w:space="0" w:color="auto"/>
        <w:bottom w:val="none" w:sz="0" w:space="0" w:color="auto"/>
        <w:right w:val="none" w:sz="0" w:space="0" w:color="auto"/>
      </w:divBdr>
    </w:div>
    <w:div w:id="814226667">
      <w:bodyDiv w:val="1"/>
      <w:marLeft w:val="0"/>
      <w:marRight w:val="0"/>
      <w:marTop w:val="0"/>
      <w:marBottom w:val="0"/>
      <w:divBdr>
        <w:top w:val="none" w:sz="0" w:space="0" w:color="auto"/>
        <w:left w:val="none" w:sz="0" w:space="0" w:color="auto"/>
        <w:bottom w:val="none" w:sz="0" w:space="0" w:color="auto"/>
        <w:right w:val="none" w:sz="0" w:space="0" w:color="auto"/>
      </w:divBdr>
      <w:divsChild>
        <w:div w:id="570966728">
          <w:marLeft w:val="0"/>
          <w:marRight w:val="855"/>
          <w:marTop w:val="0"/>
          <w:marBottom w:val="0"/>
          <w:divBdr>
            <w:top w:val="none" w:sz="0" w:space="0" w:color="auto"/>
            <w:left w:val="none" w:sz="0" w:space="0" w:color="auto"/>
            <w:bottom w:val="none" w:sz="0" w:space="0" w:color="auto"/>
            <w:right w:val="none" w:sz="0" w:space="0" w:color="auto"/>
          </w:divBdr>
        </w:div>
        <w:div w:id="2101565674">
          <w:marLeft w:val="0"/>
          <w:marRight w:val="0"/>
          <w:marTop w:val="100"/>
          <w:marBottom w:val="100"/>
          <w:divBdr>
            <w:top w:val="none" w:sz="0" w:space="0" w:color="auto"/>
            <w:left w:val="none" w:sz="0" w:space="0" w:color="auto"/>
            <w:bottom w:val="none" w:sz="0" w:space="0" w:color="auto"/>
            <w:right w:val="none" w:sz="0" w:space="0" w:color="auto"/>
          </w:divBdr>
        </w:div>
      </w:divsChild>
    </w:div>
    <w:div w:id="1361542467">
      <w:bodyDiv w:val="1"/>
      <w:marLeft w:val="0"/>
      <w:marRight w:val="0"/>
      <w:marTop w:val="0"/>
      <w:marBottom w:val="0"/>
      <w:divBdr>
        <w:top w:val="none" w:sz="0" w:space="0" w:color="auto"/>
        <w:left w:val="none" w:sz="0" w:space="0" w:color="auto"/>
        <w:bottom w:val="none" w:sz="0" w:space="0" w:color="auto"/>
        <w:right w:val="none" w:sz="0" w:space="0" w:color="auto"/>
      </w:divBdr>
    </w:div>
    <w:div w:id="1506827315">
      <w:bodyDiv w:val="1"/>
      <w:marLeft w:val="0"/>
      <w:marRight w:val="0"/>
      <w:marTop w:val="0"/>
      <w:marBottom w:val="0"/>
      <w:divBdr>
        <w:top w:val="none" w:sz="0" w:space="0" w:color="auto"/>
        <w:left w:val="none" w:sz="0" w:space="0" w:color="auto"/>
        <w:bottom w:val="none" w:sz="0" w:space="0" w:color="auto"/>
        <w:right w:val="none" w:sz="0" w:space="0" w:color="auto"/>
      </w:divBdr>
    </w:div>
    <w:div w:id="1837529579">
      <w:bodyDiv w:val="1"/>
      <w:marLeft w:val="0"/>
      <w:marRight w:val="0"/>
      <w:marTop w:val="0"/>
      <w:marBottom w:val="0"/>
      <w:divBdr>
        <w:top w:val="none" w:sz="0" w:space="0" w:color="auto"/>
        <w:left w:val="none" w:sz="0" w:space="0" w:color="auto"/>
        <w:bottom w:val="none" w:sz="0" w:space="0" w:color="auto"/>
        <w:right w:val="none" w:sz="0" w:space="0" w:color="auto"/>
      </w:divBdr>
    </w:div>
    <w:div w:id="1854689779">
      <w:bodyDiv w:val="1"/>
      <w:marLeft w:val="0"/>
      <w:marRight w:val="0"/>
      <w:marTop w:val="0"/>
      <w:marBottom w:val="0"/>
      <w:divBdr>
        <w:top w:val="none" w:sz="0" w:space="0" w:color="auto"/>
        <w:left w:val="none" w:sz="0" w:space="0" w:color="auto"/>
        <w:bottom w:val="none" w:sz="0" w:space="0" w:color="auto"/>
        <w:right w:val="none" w:sz="0" w:space="0" w:color="auto"/>
      </w:divBdr>
    </w:div>
    <w:div w:id="1981038146">
      <w:bodyDiv w:val="1"/>
      <w:marLeft w:val="0"/>
      <w:marRight w:val="0"/>
      <w:marTop w:val="0"/>
      <w:marBottom w:val="0"/>
      <w:divBdr>
        <w:top w:val="none" w:sz="0" w:space="0" w:color="auto"/>
        <w:left w:val="none" w:sz="0" w:space="0" w:color="auto"/>
        <w:bottom w:val="none" w:sz="0" w:space="0" w:color="auto"/>
        <w:right w:val="none" w:sz="0" w:space="0" w:color="auto"/>
      </w:divBdr>
    </w:div>
    <w:div w:id="20629003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52">
          <w:marLeft w:val="0"/>
          <w:marRight w:val="855"/>
          <w:marTop w:val="0"/>
          <w:marBottom w:val="0"/>
          <w:divBdr>
            <w:top w:val="none" w:sz="0" w:space="0" w:color="auto"/>
            <w:left w:val="none" w:sz="0" w:space="0" w:color="auto"/>
            <w:bottom w:val="none" w:sz="0" w:space="0" w:color="auto"/>
            <w:right w:val="none" w:sz="0" w:space="0" w:color="auto"/>
          </w:divBdr>
        </w:div>
        <w:div w:id="1425305291">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github.com/AndresCalamar/sier_react.git"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trello.com/invite/b/66c7abcb56e04fdad23ab712/ATTI2961928c18da95c6bf091b12b97e332aCB4271F2/sier"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sespinoza/Library/Containers/com.microsoft.Word/Data/Library/Application%20Support/Microsoft/Office/16.0/DTS/es-MX%7b8D5B3EDB-75C6-AC41-9F32-F99B0B6E5F0D%7d/%7b712FF4CC-B8E3-A045-A5CB-45DAE90BF955%7dtf10002089_mac.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AF391CF7-BEFD-7644-B829-181E73244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Folleto.dotx</Template>
  <TotalTime>74</TotalTime>
  <Pages>6</Pages>
  <Words>750</Words>
  <Characters>4125</Characters>
  <Application>Microsoft Office Word</Application>
  <DocSecurity>0</DocSecurity>
  <Lines>34</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ESPINOZA VAZQUEZ</dc:creator>
  <cp:keywords/>
  <dc:description/>
  <cp:lastModifiedBy>ESPINOZA VAZQUEZ ANDRES ANTONIO</cp:lastModifiedBy>
  <cp:revision>2</cp:revision>
  <dcterms:created xsi:type="dcterms:W3CDTF">2024-10-30T23:35:00Z</dcterms:created>
  <dcterms:modified xsi:type="dcterms:W3CDTF">2024-10-31T02:01:00Z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